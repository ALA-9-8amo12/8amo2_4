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67A8EB2" w14:textId="77777777" w:rsidR="00685B28" w:rsidRDefault="00B73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 je opdrachten door sturen naar andere mensen</w:t>
      </w:r>
    </w:p>
    <w:p w14:paraId="46C11BC1" w14:textId="77777777" w:rsidR="00685B28" w:rsidRDefault="00B73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 je sommigen personen opslaan als vrienden</w:t>
      </w:r>
    </w:p>
    <w:p w14:paraId="795293D3" w14:textId="77777777" w:rsidR="00685B28" w:rsidRDefault="00B73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Moet de app een bepaalde thema hebben</w:t>
      </w:r>
    </w:p>
    <w:p w14:paraId="6FFE0840" w14:textId="77777777" w:rsidR="00685B28" w:rsidRDefault="00B732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 je zelf oefeningen maken</w:t>
      </w:r>
    </w:p>
    <w:p w14:paraId="7F8F702A" w14:textId="77777777" w:rsidR="00685B28" w:rsidRDefault="00B732F4">
      <w:pPr>
        <w:pStyle w:val="ListParagraph"/>
        <w:numPr>
          <w:ilvl w:val="0"/>
          <w:numId w:val="1"/>
        </w:numPr>
      </w:pPr>
      <w:r>
        <w:rPr>
          <w:lang w:val="en-US"/>
        </w:rPr>
        <w:t>Moet het nederlands of international zijn\</w:t>
      </w:r>
    </w:p>
    <w:sectPr w:rsidR="00685B28">
      <w:pgSz w:w="595.30pt" w:h="841.90pt"/>
      <w:pgMar w:top="70.85pt" w:right="70.85pt" w:bottom="70.85pt" w:left="70.85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27ED73C" w14:textId="77777777" w:rsidR="00B732F4" w:rsidRDefault="00B732F4">
      <w:pPr>
        <w:spacing w:after="0pt" w:line="12pt" w:lineRule="auto"/>
      </w:pPr>
      <w:r>
        <w:separator/>
      </w:r>
    </w:p>
  </w:endnote>
  <w:endnote w:type="continuationSeparator" w:id="0">
    <w:p w14:paraId="5EE67BB6" w14:textId="77777777" w:rsidR="00B732F4" w:rsidRDefault="00B732F4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6989223C" w14:textId="77777777" w:rsidR="00B732F4" w:rsidRDefault="00B732F4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2DD47190" w14:textId="77777777" w:rsidR="00B732F4" w:rsidRDefault="00B732F4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5A3D2290"/>
    <w:multiLevelType w:val="multilevel"/>
    <w:tmpl w:val="62FA99FA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attachedTemplate r:id="rId1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85B28"/>
    <w:rsid w:val="00685B28"/>
    <w:rsid w:val="00B732F4"/>
    <w:rsid w:val="00F6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DF3E0"/>
  <w15:docId w15:val="{505A1C45-B0A2-4F1D-A206-DE3BFABF295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8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dc:description/>
  <cp:lastModifiedBy>Momand Wiar</cp:lastModifiedBy>
  <cp:revision>2</cp:revision>
  <dcterms:created xsi:type="dcterms:W3CDTF">2020-09-07T07:18:00Z</dcterms:created>
  <dcterms:modified xsi:type="dcterms:W3CDTF">2020-09-07T07:18:00Z</dcterms:modified>
</cp:coreProperties>
</file>